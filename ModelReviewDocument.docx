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C9BC" w14:textId="42A846C6" w:rsidR="009F0CE6" w:rsidRPr="00435FFC" w:rsidRDefault="009F0CE6">
      <w:pPr>
        <w:rPr>
          <w:rFonts w:ascii="Calibri" w:hAnsi="Calibri" w:cs="Calibri"/>
          <w:b/>
          <w:bCs/>
          <w:sz w:val="32"/>
          <w:szCs w:val="32"/>
        </w:rPr>
      </w:pPr>
      <w:r w:rsidRPr="00435FFC">
        <w:rPr>
          <w:rFonts w:ascii="Calibri" w:hAnsi="Calibri" w:cs="Calibri"/>
          <w:b/>
          <w:bCs/>
          <w:sz w:val="32"/>
          <w:szCs w:val="32"/>
        </w:rPr>
        <w:t xml:space="preserve">Model </w:t>
      </w:r>
      <w:r w:rsidR="004375C8" w:rsidRPr="00435FFC">
        <w:rPr>
          <w:rFonts w:ascii="Calibri" w:hAnsi="Calibri" w:cs="Calibri"/>
          <w:b/>
          <w:bCs/>
          <w:sz w:val="32"/>
          <w:szCs w:val="32"/>
        </w:rPr>
        <w:t>Validation</w:t>
      </w:r>
      <w:r w:rsidRPr="00435FFC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4812F9">
        <w:rPr>
          <w:rFonts w:ascii="Calibri" w:hAnsi="Calibri" w:cs="Calibri"/>
          <w:b/>
          <w:bCs/>
          <w:sz w:val="32"/>
          <w:szCs w:val="32"/>
        </w:rPr>
        <w:t xml:space="preserve">/ Review </w:t>
      </w:r>
      <w:r w:rsidR="004375C8" w:rsidRPr="00435FFC">
        <w:rPr>
          <w:rFonts w:ascii="Calibri" w:hAnsi="Calibri" w:cs="Calibri"/>
          <w:b/>
          <w:bCs/>
          <w:sz w:val="32"/>
          <w:szCs w:val="32"/>
        </w:rPr>
        <w:t>Report</w:t>
      </w:r>
    </w:p>
    <w:p w14:paraId="70F58ED3" w14:textId="7E967407" w:rsidR="009F0CE6" w:rsidRPr="00435FFC" w:rsidRDefault="009F0CE6">
      <w:pPr>
        <w:rPr>
          <w:rFonts w:ascii="Calibri" w:hAnsi="Calibri" w:cs="Calibri"/>
          <w:color w:val="4472C4" w:themeColor="accent1"/>
          <w:sz w:val="32"/>
          <w:szCs w:val="32"/>
        </w:rPr>
      </w:pPr>
      <w:r w:rsidRPr="00435FFC">
        <w:rPr>
          <w:rFonts w:ascii="Calibri" w:hAnsi="Calibri" w:cs="Calibri"/>
          <w:color w:val="4472C4" w:themeColor="accent1"/>
          <w:sz w:val="32"/>
          <w:szCs w:val="32"/>
        </w:rPr>
        <w:t>&lt;&lt;modelop.storedModel.modelMetaData.name&gt;&gt;</w:t>
      </w:r>
    </w:p>
    <w:p w14:paraId="6CEE31B8" w14:textId="7AD957E4" w:rsidR="00AC3073" w:rsidRPr="00435FFC" w:rsidRDefault="00AC3073">
      <w:pPr>
        <w:rPr>
          <w:rFonts w:ascii="Calibri" w:hAnsi="Calibri" w:cs="Calibri"/>
          <w:color w:val="4472C4" w:themeColor="accent1"/>
        </w:rPr>
      </w:pPr>
      <w:r w:rsidRPr="00435FFC">
        <w:rPr>
          <w:rFonts w:ascii="Calibri" w:hAnsi="Calibri" w:cs="Calibri"/>
          <w:color w:val="4472C4" w:themeColor="accent1"/>
        </w:rPr>
        <w:t>&lt;&lt;</w:t>
      </w:r>
      <w:proofErr w:type="spellStart"/>
      <w:proofErr w:type="gramStart"/>
      <w:r w:rsidRPr="00435FFC">
        <w:rPr>
          <w:rFonts w:ascii="Calibri" w:hAnsi="Calibri" w:cs="Calibri"/>
          <w:color w:val="4472C4" w:themeColor="accent1"/>
        </w:rPr>
        <w:t>modelop.storedModel.modelMetaData</w:t>
      </w:r>
      <w:proofErr w:type="gramEnd"/>
      <w:r w:rsidRPr="00435FFC">
        <w:rPr>
          <w:rFonts w:ascii="Calibri" w:hAnsi="Calibri" w:cs="Calibri"/>
          <w:color w:val="4472C4" w:themeColor="accent1"/>
        </w:rPr>
        <w:t>.description</w:t>
      </w:r>
      <w:proofErr w:type="spellEnd"/>
      <w:r w:rsidRPr="00435FFC">
        <w:rPr>
          <w:rFonts w:ascii="Calibri" w:hAnsi="Calibri" w:cs="Calibri"/>
          <w:color w:val="4472C4" w:themeColor="accent1"/>
        </w:rPr>
        <w:t>&gt;&gt;</w:t>
      </w:r>
    </w:p>
    <w:p w14:paraId="0A882DAF" w14:textId="0ED5E2E5" w:rsidR="009F0CE6" w:rsidRPr="00435FFC" w:rsidRDefault="009F0CE6">
      <w:pPr>
        <w:rPr>
          <w:rFonts w:ascii="Calibri" w:hAnsi="Calibri" w:cs="Calibri"/>
          <w:color w:val="4472C4" w:themeColor="accent1"/>
        </w:rPr>
      </w:pPr>
      <w:r w:rsidRPr="00435FFC">
        <w:rPr>
          <w:rFonts w:ascii="Calibri" w:hAnsi="Calibri" w:cs="Calibri"/>
          <w:color w:val="4472C4" w:themeColor="accent1"/>
        </w:rPr>
        <w:t>&lt;&lt;modelop.storedModel.id&gt;&gt;</w:t>
      </w:r>
    </w:p>
    <w:p w14:paraId="61D5641A" w14:textId="678FBF07" w:rsidR="009F0CE6" w:rsidRPr="00435FFC" w:rsidRDefault="009F0CE6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b/>
          <w:bCs/>
          <w:color w:val="000000" w:themeColor="text1"/>
        </w:rPr>
        <w:t xml:space="preserve">Prepared by: </w:t>
      </w:r>
      <w:r w:rsidRPr="00435FFC">
        <w:rPr>
          <w:rFonts w:ascii="Calibri" w:hAnsi="Calibri" w:cs="Calibri"/>
          <w:i/>
          <w:iCs/>
          <w:color w:val="000000" w:themeColor="text1"/>
        </w:rPr>
        <w:t xml:space="preserve">Enter the document preparer’s name </w:t>
      </w:r>
      <w:proofErr w:type="gramStart"/>
      <w:r w:rsidRPr="00435FFC">
        <w:rPr>
          <w:rFonts w:ascii="Calibri" w:hAnsi="Calibri" w:cs="Calibri"/>
          <w:i/>
          <w:iCs/>
          <w:color w:val="000000" w:themeColor="text1"/>
        </w:rPr>
        <w:t>here</w:t>
      </w:r>
      <w:proofErr w:type="gramEnd"/>
    </w:p>
    <w:p w14:paraId="13A77F6C" w14:textId="77753BF6" w:rsidR="009F0CE6" w:rsidRPr="00435FFC" w:rsidRDefault="009F0CE6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b/>
          <w:bCs/>
          <w:color w:val="000000" w:themeColor="text1"/>
        </w:rPr>
        <w:t xml:space="preserve">Model Developed by: </w:t>
      </w:r>
      <w:r w:rsidRPr="00435FFC">
        <w:rPr>
          <w:rFonts w:ascii="Calibri" w:hAnsi="Calibri" w:cs="Calibri"/>
          <w:color w:val="000000" w:themeColor="text1"/>
        </w:rPr>
        <w:t>&lt;&lt;</w:t>
      </w:r>
      <w:proofErr w:type="spellStart"/>
      <w:proofErr w:type="gramStart"/>
      <w:r w:rsidRPr="00435FFC">
        <w:rPr>
          <w:rFonts w:ascii="Calibri" w:hAnsi="Calibri" w:cs="Calibri"/>
          <w:color w:val="000000" w:themeColor="text1"/>
        </w:rPr>
        <w:t>modelop.storedModel.createdBy</w:t>
      </w:r>
      <w:proofErr w:type="spellEnd"/>
      <w:proofErr w:type="gramEnd"/>
      <w:r w:rsidRPr="00435FFC">
        <w:rPr>
          <w:rFonts w:ascii="Calibri" w:hAnsi="Calibri" w:cs="Calibri"/>
          <w:color w:val="000000" w:themeColor="text1"/>
        </w:rPr>
        <w:t>&gt;&gt;</w:t>
      </w:r>
    </w:p>
    <w:p w14:paraId="31B2B0BD" w14:textId="168DF638" w:rsidR="00F94E63" w:rsidRPr="00435FFC" w:rsidRDefault="009F0CE6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b/>
          <w:bCs/>
          <w:color w:val="000000" w:themeColor="text1"/>
        </w:rPr>
        <w:t>Model Developed on:</w:t>
      </w:r>
      <w:r w:rsidRPr="00435FFC">
        <w:rPr>
          <w:rFonts w:ascii="Calibri" w:hAnsi="Calibri" w:cs="Calibri"/>
          <w:color w:val="000000" w:themeColor="text1"/>
        </w:rPr>
        <w:t xml:space="preserve"> &lt;&lt;</w:t>
      </w:r>
      <w:proofErr w:type="spellStart"/>
      <w:proofErr w:type="gramStart"/>
      <w:r w:rsidRPr="00435FFC">
        <w:rPr>
          <w:rFonts w:ascii="Calibri" w:hAnsi="Calibri" w:cs="Calibri"/>
          <w:color w:val="000000" w:themeColor="text1"/>
        </w:rPr>
        <w:t>modelop.deployableModel.createdDate</w:t>
      </w:r>
      <w:proofErr w:type="spellEnd"/>
      <w:proofErr w:type="gramEnd"/>
      <w:r w:rsidRPr="00435FFC">
        <w:rPr>
          <w:rFonts w:ascii="Calibri" w:hAnsi="Calibri" w:cs="Calibri"/>
          <w:color w:val="000000" w:themeColor="text1"/>
        </w:rPr>
        <w:t>&gt;</w:t>
      </w:r>
      <w:r w:rsidR="007B207B" w:rsidRPr="00435FFC">
        <w:rPr>
          <w:rFonts w:ascii="Calibri" w:hAnsi="Calibri" w:cs="Calibri"/>
          <w:color w:val="000000" w:themeColor="text1"/>
        </w:rPr>
        <w:t>&gt;</w:t>
      </w:r>
    </w:p>
    <w:p w14:paraId="30EFEDED" w14:textId="7F8777FB" w:rsidR="00F94E63" w:rsidRPr="00435FFC" w:rsidRDefault="00F94E63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color w:val="000000" w:themeColor="text1"/>
        </w:rPr>
        <w:br w:type="page"/>
      </w:r>
    </w:p>
    <w:p w14:paraId="0B12E50D" w14:textId="17D6CC0C" w:rsidR="00F94E63" w:rsidRPr="00435FFC" w:rsidRDefault="00F94E63">
      <w:pPr>
        <w:rPr>
          <w:rFonts w:ascii="Calibri" w:hAnsi="Calibri" w:cs="Calibri"/>
          <w:b/>
          <w:bCs/>
          <w:color w:val="000000" w:themeColor="text1"/>
        </w:rPr>
      </w:pPr>
      <w:r w:rsidRPr="00435FFC">
        <w:rPr>
          <w:rFonts w:ascii="Calibri" w:hAnsi="Calibri" w:cs="Calibri"/>
          <w:b/>
          <w:bCs/>
          <w:color w:val="000000" w:themeColor="text1"/>
          <w:sz w:val="32"/>
          <w:szCs w:val="32"/>
        </w:rPr>
        <w:lastRenderedPageBreak/>
        <w:t>Executive Summary</w:t>
      </w:r>
    </w:p>
    <w:p w14:paraId="265E9FF5" w14:textId="417EF966" w:rsidR="00F94E63" w:rsidRPr="00435FFC" w:rsidRDefault="00F94E63">
      <w:pPr>
        <w:rPr>
          <w:rFonts w:ascii="Calibri" w:hAnsi="Calibri" w:cs="Calibri"/>
          <w:i/>
          <w:iCs/>
          <w:color w:val="000000" w:themeColor="text1"/>
        </w:rPr>
      </w:pPr>
      <w:r w:rsidRPr="00435FFC">
        <w:rPr>
          <w:rFonts w:ascii="Calibri" w:hAnsi="Calibri" w:cs="Calibri"/>
          <w:i/>
          <w:iCs/>
          <w:color w:val="000000" w:themeColor="text1"/>
        </w:rPr>
        <w:t xml:space="preserve">Provide a concise summary description of the model and its proposed use(s), model results, and key conclusions from the model </w:t>
      </w:r>
      <w:r w:rsidR="00435FFC">
        <w:rPr>
          <w:rFonts w:ascii="Calibri" w:hAnsi="Calibri" w:cs="Calibri"/>
          <w:i/>
          <w:iCs/>
          <w:color w:val="000000" w:themeColor="text1"/>
        </w:rPr>
        <w:t>review</w:t>
      </w:r>
      <w:r w:rsidRPr="00435FFC">
        <w:rPr>
          <w:rFonts w:ascii="Calibri" w:hAnsi="Calibri" w:cs="Calibri"/>
          <w:i/>
          <w:iCs/>
          <w:color w:val="000000" w:themeColor="text1"/>
        </w:rPr>
        <w:t xml:space="preserve"> process.  </w:t>
      </w:r>
    </w:p>
    <w:p w14:paraId="79231D26" w14:textId="2F4671AE" w:rsidR="00F94E63" w:rsidRPr="00435FFC" w:rsidRDefault="00F94E63">
      <w:pPr>
        <w:rPr>
          <w:rFonts w:ascii="Calibri" w:hAnsi="Calibri" w:cs="Calibri"/>
          <w:color w:val="000000" w:themeColor="text1"/>
        </w:rPr>
      </w:pPr>
    </w:p>
    <w:p w14:paraId="2CF483B7" w14:textId="27708FCB" w:rsidR="000A42E7" w:rsidRDefault="000A42E7" w:rsidP="000A42E7">
      <w:pPr>
        <w:rPr>
          <w:rFonts w:ascii="Calibri" w:hAnsi="Calibri" w:cs="Calibri"/>
          <w:b/>
          <w:bCs/>
          <w:sz w:val="32"/>
          <w:szCs w:val="32"/>
        </w:rPr>
      </w:pPr>
      <w:r w:rsidRPr="00435FFC">
        <w:rPr>
          <w:rFonts w:ascii="Calibri" w:hAnsi="Calibri" w:cs="Calibri"/>
          <w:b/>
          <w:bCs/>
          <w:sz w:val="32"/>
          <w:szCs w:val="32"/>
        </w:rPr>
        <w:t>Statistical Analysis / Testing Summary</w:t>
      </w:r>
    </w:p>
    <w:p w14:paraId="120959AF" w14:textId="77777777" w:rsidR="009940AD" w:rsidRDefault="009940AD" w:rsidP="000A42E7">
      <w:pPr>
        <w:rPr>
          <w:rFonts w:ascii="Calibri" w:hAnsi="Calibri" w:cs="Calibri"/>
          <w:b/>
          <w:bCs/>
          <w:sz w:val="32"/>
          <w:szCs w:val="32"/>
        </w:rPr>
      </w:pPr>
    </w:p>
    <w:p w14:paraId="35B4C6AC" w14:textId="2F9F9EDE" w:rsidR="009940AD" w:rsidRPr="009940AD" w:rsidRDefault="009940AD" w:rsidP="000A42E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Prompt File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7F49" w14:paraId="54CEBA99" w14:textId="77777777" w:rsidTr="00A17F49">
        <w:tc>
          <w:tcPr>
            <w:tcW w:w="9350" w:type="dxa"/>
          </w:tcPr>
          <w:p w14:paraId="3BAF72AA" w14:textId="4E74CE45" w:rsidR="00A17F49" w:rsidRPr="00DE487A" w:rsidRDefault="00A17F49" w:rsidP="000A42E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E487A">
              <w:rPr>
                <w:rFonts w:ascii="Calibri" w:hAnsi="Calibri" w:cs="Calibri"/>
                <w:b/>
                <w:bCs/>
                <w:sz w:val="20"/>
                <w:szCs w:val="20"/>
              </w:rPr>
              <w:t>&lt;&lt;</w:t>
            </w:r>
            <w:proofErr w:type="spellStart"/>
            <w:proofErr w:type="gramStart"/>
            <w:r w:rsidRPr="00DE487A">
              <w:rPr>
                <w:rFonts w:ascii="Calibri" w:hAnsi="Calibri" w:cs="Calibri"/>
                <w:b/>
                <w:bCs/>
                <w:sz w:val="20"/>
                <w:szCs w:val="20"/>
              </w:rPr>
              <w:t>modelop.modelTestResult.</w:t>
            </w:r>
            <w:r w:rsidR="007F4615" w:rsidRPr="00DE487A">
              <w:rPr>
                <w:rFonts w:ascii="Calibri" w:hAnsi="Calibri" w:cs="Calibri"/>
                <w:b/>
                <w:bCs/>
                <w:sz w:val="20"/>
                <w:szCs w:val="20"/>
              </w:rPr>
              <w:t>testResults</w:t>
            </w:r>
            <w:proofErr w:type="spellEnd"/>
            <w:proofErr w:type="gramEnd"/>
            <w:r w:rsidR="007F4615" w:rsidRPr="00DE487A">
              <w:rPr>
                <w:rFonts w:ascii="Calibri" w:hAnsi="Calibri" w:cs="Calibri"/>
                <w:b/>
                <w:bCs/>
                <w:sz w:val="20"/>
                <w:szCs w:val="20"/>
              </w:rPr>
              <w:t>.</w:t>
            </w:r>
            <w:r w:rsidRPr="00DE487A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spellStart"/>
            <w:r w:rsidR="00E71ACD" w:rsidRPr="00DE487A">
              <w:rPr>
                <w:rFonts w:ascii="Calibri" w:hAnsi="Calibri" w:cs="Calibri"/>
                <w:b/>
                <w:bCs/>
                <w:sz w:val="20"/>
                <w:szCs w:val="20"/>
              </w:rPr>
              <w:t>prompt_files</w:t>
            </w:r>
            <w:proofErr w:type="spellEnd"/>
            <w:r w:rsidRPr="00DE487A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  <w:r w:rsidR="00E71ACD" w:rsidRPr="00DE487A">
              <w:rPr>
                <w:rFonts w:ascii="Calibri" w:hAnsi="Calibri" w:cs="Calibri"/>
                <w:b/>
                <w:bCs/>
                <w:sz w:val="20"/>
                <w:szCs w:val="20"/>
              </w:rPr>
              <w:t>&gt;&gt;</w:t>
            </w:r>
          </w:p>
        </w:tc>
      </w:tr>
    </w:tbl>
    <w:p w14:paraId="075225A0" w14:textId="77777777" w:rsidR="00A17F49" w:rsidRDefault="00A17F49" w:rsidP="000A42E7">
      <w:pPr>
        <w:rPr>
          <w:rFonts w:ascii="Calibri" w:hAnsi="Calibri" w:cs="Calibri"/>
          <w:b/>
          <w:bCs/>
          <w:sz w:val="32"/>
          <w:szCs w:val="32"/>
        </w:rPr>
      </w:pPr>
    </w:p>
    <w:p w14:paraId="70E325DD" w14:textId="1411BEEA" w:rsidR="009940AD" w:rsidRPr="009940AD" w:rsidRDefault="009940AD" w:rsidP="000A42E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Sentiment Analysis of Responses</w:t>
      </w:r>
    </w:p>
    <w:p w14:paraId="616AF096" w14:textId="4D2ED462" w:rsidR="00E71ACD" w:rsidRPr="00514841" w:rsidRDefault="00E71ACD" w:rsidP="000A42E7">
      <w:pPr>
        <w:rPr>
          <w:rFonts w:ascii="Calibri" w:hAnsi="Calibri" w:cs="Calibri"/>
          <w:b/>
          <w:bCs/>
          <w:sz w:val="24"/>
          <w:szCs w:val="24"/>
        </w:rPr>
      </w:pPr>
      <w:r w:rsidRPr="00514841">
        <w:rPr>
          <w:rFonts w:ascii="Calibri" w:hAnsi="Calibri" w:cs="Calibri"/>
          <w:b/>
          <w:bCs/>
          <w:sz w:val="24"/>
          <w:szCs w:val="24"/>
        </w:rPr>
        <w:t>&lt;&lt;</w:t>
      </w:r>
      <w:proofErr w:type="spellStart"/>
      <w:proofErr w:type="gramStart"/>
      <w:r w:rsidRPr="00514841">
        <w:rPr>
          <w:rFonts w:ascii="Calibri" w:hAnsi="Calibri" w:cs="Calibri"/>
          <w:b/>
          <w:bCs/>
          <w:sz w:val="24"/>
          <w:szCs w:val="24"/>
        </w:rPr>
        <w:t>modelop</w:t>
      </w:r>
      <w:r w:rsidR="00AA3EFC">
        <w:rPr>
          <w:rFonts w:ascii="Calibri" w:hAnsi="Calibri" w:cs="Calibri"/>
          <w:b/>
          <w:bCs/>
          <w:sz w:val="24"/>
          <w:szCs w:val="24"/>
        </w:rPr>
        <w:t>graph</w:t>
      </w:r>
      <w:r w:rsidRPr="00514841">
        <w:rPr>
          <w:rFonts w:ascii="Calibri" w:hAnsi="Calibri" w:cs="Calibri"/>
          <w:b/>
          <w:bCs/>
          <w:sz w:val="24"/>
          <w:szCs w:val="24"/>
        </w:rPr>
        <w:t>.</w:t>
      </w:r>
      <w:r w:rsidR="007F4615" w:rsidRPr="00514841">
        <w:rPr>
          <w:rFonts w:ascii="Calibri" w:hAnsi="Calibri" w:cs="Calibri"/>
          <w:b/>
          <w:bCs/>
          <w:sz w:val="24"/>
          <w:szCs w:val="24"/>
        </w:rPr>
        <w:t>bargraph</w:t>
      </w:r>
      <w:proofErr w:type="gramEnd"/>
      <w:r w:rsidRPr="00514841">
        <w:rPr>
          <w:rFonts w:ascii="Calibri" w:hAnsi="Calibri" w:cs="Calibri"/>
          <w:b/>
          <w:bCs/>
          <w:sz w:val="24"/>
          <w:szCs w:val="24"/>
        </w:rPr>
        <w:t>.sentiment_analysis</w:t>
      </w:r>
      <w:proofErr w:type="spellEnd"/>
      <w:r w:rsidRPr="00514841">
        <w:rPr>
          <w:rFonts w:ascii="Calibri" w:hAnsi="Calibri" w:cs="Calibri"/>
          <w:b/>
          <w:bCs/>
          <w:sz w:val="24"/>
          <w:szCs w:val="24"/>
        </w:rPr>
        <w:t>&gt;&gt;</w:t>
      </w:r>
    </w:p>
    <w:p w14:paraId="39D1BE9E" w14:textId="77777777" w:rsidR="00E71ACD" w:rsidRDefault="00E71ACD" w:rsidP="000A42E7">
      <w:pPr>
        <w:rPr>
          <w:rFonts w:ascii="Calibri" w:hAnsi="Calibri" w:cs="Calibri"/>
          <w:b/>
          <w:bCs/>
          <w:sz w:val="32"/>
          <w:szCs w:val="32"/>
        </w:rPr>
      </w:pPr>
    </w:p>
    <w:p w14:paraId="31AB92DD" w14:textId="184F6600" w:rsidR="009940AD" w:rsidRPr="009940AD" w:rsidRDefault="009940AD" w:rsidP="000A42E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Possible PII Information Contained in Responses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1ACD" w14:paraId="179EBBE9" w14:textId="77777777" w:rsidTr="00E71ACD">
        <w:tc>
          <w:tcPr>
            <w:tcW w:w="9350" w:type="dxa"/>
          </w:tcPr>
          <w:p w14:paraId="1BFB6D59" w14:textId="25E53E67" w:rsidR="00E71ACD" w:rsidRPr="00DE487A" w:rsidRDefault="00E71ACD" w:rsidP="000A42E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&lt;&lt;</w:t>
            </w:r>
            <w:proofErr w:type="spellStart"/>
            <w:proofErr w:type="gramStart"/>
            <w:r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modelop.modelTestResult.</w:t>
            </w:r>
            <w:r w:rsidR="007F4615"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testResults</w:t>
            </w:r>
            <w:proofErr w:type="spellEnd"/>
            <w:proofErr w:type="gramEnd"/>
            <w:r w:rsidR="007F4615"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.</w:t>
            </w:r>
            <w:r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(PII Findings)&gt;&gt;</w:t>
            </w:r>
          </w:p>
        </w:tc>
      </w:tr>
    </w:tbl>
    <w:p w14:paraId="67576ED5" w14:textId="77777777" w:rsidR="00E71ACD" w:rsidRDefault="00E71ACD" w:rsidP="000A42E7">
      <w:pPr>
        <w:rPr>
          <w:rFonts w:ascii="Calibri" w:hAnsi="Calibri" w:cs="Calibri"/>
          <w:b/>
          <w:bCs/>
          <w:sz w:val="32"/>
          <w:szCs w:val="32"/>
        </w:rPr>
      </w:pPr>
    </w:p>
    <w:p w14:paraId="1F637D76" w14:textId="519768D9" w:rsidR="009940AD" w:rsidRPr="009940AD" w:rsidRDefault="009940AD" w:rsidP="000A42E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Random Questions from Prompt and Findings of Facts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1ACD" w14:paraId="46C50ED0" w14:textId="77777777" w:rsidTr="00E71ACD">
        <w:tc>
          <w:tcPr>
            <w:tcW w:w="9350" w:type="dxa"/>
          </w:tcPr>
          <w:p w14:paraId="712C2CF1" w14:textId="79A622BB" w:rsidR="00E71ACD" w:rsidRPr="00DE487A" w:rsidRDefault="00E71ACD" w:rsidP="000A42E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&lt;&lt;</w:t>
            </w:r>
            <w:proofErr w:type="spellStart"/>
            <w:proofErr w:type="gramStart"/>
            <w:r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modelop.modelTestResult.</w:t>
            </w:r>
            <w:r w:rsidR="007F4615"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testResults</w:t>
            </w:r>
            <w:proofErr w:type="spellEnd"/>
            <w:proofErr w:type="gramEnd"/>
            <w:r w:rsidR="007F4615"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.</w:t>
            </w:r>
            <w:r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(Questions, Facts, and Answers)&gt;&gt;</w:t>
            </w:r>
          </w:p>
        </w:tc>
      </w:tr>
    </w:tbl>
    <w:p w14:paraId="7FFED8F7" w14:textId="77777777" w:rsidR="005B0E2B" w:rsidRDefault="005B0E2B" w:rsidP="005B0E2B">
      <w:pPr>
        <w:rPr>
          <w:rFonts w:ascii="Calibri" w:hAnsi="Calibri" w:cs="Calibri"/>
          <w:b/>
          <w:bCs/>
          <w:sz w:val="28"/>
          <w:szCs w:val="28"/>
        </w:rPr>
      </w:pPr>
    </w:p>
    <w:p w14:paraId="14D80C50" w14:textId="72199DA0" w:rsidR="005B0E2B" w:rsidRPr="009940AD" w:rsidRDefault="005B0E2B" w:rsidP="005B0E2B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Comparison of Response to a Known Factual Response</w:t>
      </w:r>
      <w:r w:rsidR="003E6A99">
        <w:rPr>
          <w:rFonts w:ascii="Calibri" w:hAnsi="Calibri" w:cs="Calibri"/>
          <w:b/>
          <w:bCs/>
          <w:sz w:val="28"/>
          <w:szCs w:val="28"/>
        </w:rPr>
        <w:t xml:space="preserve"> (Accuracy)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0E2B" w14:paraId="7085D27E" w14:textId="77777777" w:rsidTr="006304A9">
        <w:tc>
          <w:tcPr>
            <w:tcW w:w="9350" w:type="dxa"/>
          </w:tcPr>
          <w:p w14:paraId="3F5D11EF" w14:textId="7C56937C" w:rsidR="005B0E2B" w:rsidRPr="00DE487A" w:rsidRDefault="005B0E2B" w:rsidP="006304A9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&lt;&lt;</w:t>
            </w:r>
            <w:proofErr w:type="spellStart"/>
            <w:proofErr w:type="gramStart"/>
            <w:r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.(Statement Accuracy)&gt;&gt;</w:t>
            </w:r>
          </w:p>
        </w:tc>
      </w:tr>
    </w:tbl>
    <w:p w14:paraId="44A7FCAD" w14:textId="77777777" w:rsidR="00E71ACD" w:rsidRDefault="00E71ACD" w:rsidP="000A42E7">
      <w:pPr>
        <w:rPr>
          <w:rFonts w:ascii="Calibri" w:hAnsi="Calibri" w:cs="Calibri"/>
          <w:b/>
          <w:bCs/>
          <w:sz w:val="32"/>
          <w:szCs w:val="32"/>
        </w:rPr>
      </w:pPr>
    </w:p>
    <w:p w14:paraId="2F642662" w14:textId="5B8CA8DC" w:rsidR="00E31065" w:rsidRPr="009940AD" w:rsidRDefault="00E31065" w:rsidP="00E3106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Similarity of Response to a Known Factual Response or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065" w14:paraId="063928DC" w14:textId="77777777" w:rsidTr="000A5A62">
        <w:tc>
          <w:tcPr>
            <w:tcW w:w="9350" w:type="dxa"/>
          </w:tcPr>
          <w:p w14:paraId="30213D4B" w14:textId="2EF06DDB" w:rsidR="00E31065" w:rsidRPr="00DE487A" w:rsidRDefault="00E31065" w:rsidP="000A5A62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&lt;&lt;</w:t>
            </w:r>
            <w:proofErr w:type="spellStart"/>
            <w:proofErr w:type="gramStart"/>
            <w:r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.(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Statement Similarity</w:t>
            </w:r>
            <w:r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)&gt;&gt;</w:t>
            </w:r>
          </w:p>
        </w:tc>
      </w:tr>
    </w:tbl>
    <w:p w14:paraId="59E145C1" w14:textId="77777777" w:rsidR="00E31065" w:rsidRPr="00435FFC" w:rsidRDefault="00E31065" w:rsidP="00E31065">
      <w:pPr>
        <w:rPr>
          <w:rFonts w:ascii="Calibri" w:hAnsi="Calibri" w:cs="Calibri"/>
          <w:b/>
          <w:bCs/>
          <w:sz w:val="32"/>
          <w:szCs w:val="32"/>
        </w:rPr>
      </w:pPr>
    </w:p>
    <w:p w14:paraId="58B324DA" w14:textId="2D51DF2C" w:rsidR="00E31065" w:rsidRPr="009940AD" w:rsidRDefault="00E31065" w:rsidP="00E3106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Bias Detection for Gender Similarity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065" w14:paraId="00626AFF" w14:textId="77777777" w:rsidTr="000A5A62">
        <w:tc>
          <w:tcPr>
            <w:tcW w:w="9350" w:type="dxa"/>
          </w:tcPr>
          <w:p w14:paraId="6B99A52C" w14:textId="68CD002A" w:rsidR="00E31065" w:rsidRPr="00DE487A" w:rsidRDefault="00E31065" w:rsidP="000A5A62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&lt;&lt;</w:t>
            </w:r>
            <w:proofErr w:type="spellStart"/>
            <w:proofErr w:type="gramStart"/>
            <w:r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.(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Gender Response Similarity</w:t>
            </w:r>
            <w:r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)&gt;&gt;</w:t>
            </w:r>
          </w:p>
        </w:tc>
      </w:tr>
    </w:tbl>
    <w:p w14:paraId="5AAF5C3A" w14:textId="77777777" w:rsidR="00E31065" w:rsidRPr="00435FFC" w:rsidRDefault="00E31065" w:rsidP="00E31065">
      <w:pPr>
        <w:rPr>
          <w:rFonts w:ascii="Calibri" w:hAnsi="Calibri" w:cs="Calibri"/>
          <w:b/>
          <w:bCs/>
          <w:sz w:val="32"/>
          <w:szCs w:val="32"/>
        </w:rPr>
      </w:pPr>
    </w:p>
    <w:p w14:paraId="37195F81" w14:textId="77777777" w:rsidR="00E31065" w:rsidRPr="00435FFC" w:rsidRDefault="00E31065" w:rsidP="000A42E7">
      <w:pPr>
        <w:rPr>
          <w:rFonts w:ascii="Calibri" w:hAnsi="Calibri" w:cs="Calibri"/>
          <w:b/>
          <w:bCs/>
          <w:sz w:val="32"/>
          <w:szCs w:val="32"/>
        </w:rPr>
      </w:pPr>
    </w:p>
    <w:sectPr w:rsidR="00E31065" w:rsidRPr="00435FFC" w:rsidSect="00217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A"/>
    <w:rsid w:val="00023788"/>
    <w:rsid w:val="0007070E"/>
    <w:rsid w:val="000A42E7"/>
    <w:rsid w:val="000B090D"/>
    <w:rsid w:val="000B6F0C"/>
    <w:rsid w:val="000C09E4"/>
    <w:rsid w:val="000F008F"/>
    <w:rsid w:val="00150D8A"/>
    <w:rsid w:val="0016499E"/>
    <w:rsid w:val="00173C88"/>
    <w:rsid w:val="001C1770"/>
    <w:rsid w:val="001D3D45"/>
    <w:rsid w:val="00213ED2"/>
    <w:rsid w:val="00217488"/>
    <w:rsid w:val="00243800"/>
    <w:rsid w:val="002604B3"/>
    <w:rsid w:val="00260E4D"/>
    <w:rsid w:val="002A72C7"/>
    <w:rsid w:val="002C1E0B"/>
    <w:rsid w:val="002D221A"/>
    <w:rsid w:val="002D248B"/>
    <w:rsid w:val="003028B7"/>
    <w:rsid w:val="00342A0A"/>
    <w:rsid w:val="00382EB6"/>
    <w:rsid w:val="003921BA"/>
    <w:rsid w:val="003A2522"/>
    <w:rsid w:val="003B6AF2"/>
    <w:rsid w:val="003D3517"/>
    <w:rsid w:val="003E21A7"/>
    <w:rsid w:val="003E6A99"/>
    <w:rsid w:val="00435FFC"/>
    <w:rsid w:val="004375C8"/>
    <w:rsid w:val="004812F9"/>
    <w:rsid w:val="0048148B"/>
    <w:rsid w:val="00514841"/>
    <w:rsid w:val="0053143B"/>
    <w:rsid w:val="0055407F"/>
    <w:rsid w:val="00561414"/>
    <w:rsid w:val="005A5337"/>
    <w:rsid w:val="005B0E2B"/>
    <w:rsid w:val="005D1DA5"/>
    <w:rsid w:val="006173B1"/>
    <w:rsid w:val="006264DC"/>
    <w:rsid w:val="0065424D"/>
    <w:rsid w:val="006543C5"/>
    <w:rsid w:val="006A25A6"/>
    <w:rsid w:val="006D7B29"/>
    <w:rsid w:val="006E44FA"/>
    <w:rsid w:val="006E4BFF"/>
    <w:rsid w:val="00704750"/>
    <w:rsid w:val="00740E2A"/>
    <w:rsid w:val="00761AE2"/>
    <w:rsid w:val="007B207B"/>
    <w:rsid w:val="007C5FD8"/>
    <w:rsid w:val="007F4615"/>
    <w:rsid w:val="007F6E56"/>
    <w:rsid w:val="00824EEC"/>
    <w:rsid w:val="00832A65"/>
    <w:rsid w:val="00857020"/>
    <w:rsid w:val="00880C0B"/>
    <w:rsid w:val="008C63D8"/>
    <w:rsid w:val="008D7030"/>
    <w:rsid w:val="008F73A3"/>
    <w:rsid w:val="00911744"/>
    <w:rsid w:val="009940AD"/>
    <w:rsid w:val="009D2568"/>
    <w:rsid w:val="009F0CE6"/>
    <w:rsid w:val="009F1771"/>
    <w:rsid w:val="00A12971"/>
    <w:rsid w:val="00A1630A"/>
    <w:rsid w:val="00A17F49"/>
    <w:rsid w:val="00A41E3C"/>
    <w:rsid w:val="00A73E63"/>
    <w:rsid w:val="00A761C6"/>
    <w:rsid w:val="00AA3EFC"/>
    <w:rsid w:val="00AC0385"/>
    <w:rsid w:val="00AC3073"/>
    <w:rsid w:val="00B02861"/>
    <w:rsid w:val="00B143D4"/>
    <w:rsid w:val="00B703BD"/>
    <w:rsid w:val="00B93443"/>
    <w:rsid w:val="00B973B8"/>
    <w:rsid w:val="00C10DE4"/>
    <w:rsid w:val="00C46523"/>
    <w:rsid w:val="00C8398E"/>
    <w:rsid w:val="00CA2F26"/>
    <w:rsid w:val="00CB4CCB"/>
    <w:rsid w:val="00CC22E4"/>
    <w:rsid w:val="00CC4B73"/>
    <w:rsid w:val="00CD4396"/>
    <w:rsid w:val="00D265FF"/>
    <w:rsid w:val="00D632F6"/>
    <w:rsid w:val="00D70B7F"/>
    <w:rsid w:val="00DA395C"/>
    <w:rsid w:val="00DA7D16"/>
    <w:rsid w:val="00DE3746"/>
    <w:rsid w:val="00DE487A"/>
    <w:rsid w:val="00DF7732"/>
    <w:rsid w:val="00E01BCD"/>
    <w:rsid w:val="00E117E8"/>
    <w:rsid w:val="00E23718"/>
    <w:rsid w:val="00E31065"/>
    <w:rsid w:val="00E43BB0"/>
    <w:rsid w:val="00E71ACD"/>
    <w:rsid w:val="00E83DF9"/>
    <w:rsid w:val="00EB675D"/>
    <w:rsid w:val="00EE5810"/>
    <w:rsid w:val="00F01C4E"/>
    <w:rsid w:val="00F2085F"/>
    <w:rsid w:val="00F35544"/>
    <w:rsid w:val="00F42C16"/>
    <w:rsid w:val="00F450F3"/>
    <w:rsid w:val="00F60102"/>
    <w:rsid w:val="00F64BFF"/>
    <w:rsid w:val="00F66783"/>
    <w:rsid w:val="00F94E63"/>
    <w:rsid w:val="00FA5C0F"/>
    <w:rsid w:val="00FA6717"/>
    <w:rsid w:val="00FC2846"/>
    <w:rsid w:val="00FC53A2"/>
    <w:rsid w:val="00FD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6A16"/>
  <w15:chartTrackingRefBased/>
  <w15:docId w15:val="{6872A2F5-8E23-418F-8FD4-C1D75571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0D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wlkr\Documents\src\fastscore-v2\document-service\src\test\resources\Tes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E3B28-AB4F-45D2-8181-7D7454CE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C:\Users\clifwlkr\Documents\src\fastscore-v2\document-service\src\test\resources\TestTemplate.dotx</Template>
  <TotalTime>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clifwlkr</dc:creator>
  <cp:keywords/>
  <dc:description/>
  <cp:lastModifiedBy>Dave Trier</cp:lastModifiedBy>
  <cp:revision>2</cp:revision>
  <dcterms:created xsi:type="dcterms:W3CDTF">2024-03-04T16:18:00Z</dcterms:created>
  <dcterms:modified xsi:type="dcterms:W3CDTF">2024-03-04T16:18:00Z</dcterms:modified>
</cp:coreProperties>
</file>